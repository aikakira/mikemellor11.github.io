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p w:rsidR="00FE6CBD" w:rsidP="00DC0702">
      <w:pPr>
        <w:pStyle w:val="Heading4"/>
      </w:pPr>
      <w:r>
        <w:t>Disclaimer</w:t>
      </w:r>
    </w:p>
    <w:p w:rsidR="00990F45" w:rsidP="00990F45">
      <w:r>
        <w:t>The primary focus of this resource is to be an internal training tool for RTS</w:t>
      </w:r>
      <w:r>
        <w:t>,S</w:t>
      </w:r>
      <w:r>
        <w:t xml:space="preserve"> malaria vaccine candidate, containing related data in the format of a Q&amp;A for Medical Affairs personnel. Information presented here is not for external distribution.</w:t>
      </w:r>
    </w:p>
    <w:p w:rsidR="00990F45" w:rsidP="00990F45">
      <w:r>
        <w:t>Whilst this document can be inspirational for reactive responses to experts or medical enquiries, local regulations, the GSK Code of Practice, scientific engagement principles and/or medical information processes should be followed appropriately.</w:t>
      </w:r>
    </w:p>
    <w:p w:rsidR="00990F45" w:rsidP="00DC0702">
      <w:pPr>
        <w:pStyle w:val="Heading5"/>
      </w:pPr>
      <w:r>
        <w:t>Please Note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For media enquiries, please refer to the specific reactive Q&amp;A for Media Enquiries and notify the Global Pipeline Communications team before you respond to a request for an interview so that they can help you to prepare (contact person: Aoife Pauley at </w:t>
      </w:r>
      <w:r>
        <w:fldChar w:fldCharType="begin"/>
      </w:r>
      <w:r>
        <w:instrText xml:space="preserve"> HYPERLINK "mailto:aoife.x.pauley@gsk.com" </w:instrText>
      </w:r>
      <w:r>
        <w:fldChar w:fldCharType="separate"/>
      </w:r>
      <w:r w:rsidRPr="002051F1">
        <w:rPr>
          <w:rStyle w:val="Hyperlink"/>
        </w:rPr>
        <w:t>aoife.x.pauley@gsk.com</w:t>
      </w:r>
      <w:r>
        <w:fldChar w:fldCharType="end"/>
      </w:r>
      <w:r w:rsidRPr="008C178D">
        <w:t>)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 w:rsidRPr="008E182B">
        <w:t>The vaccine RTS</w:t>
      </w:r>
      <w:r w:rsidRPr="008E182B">
        <w:t>,S</w:t>
      </w:r>
      <w:r w:rsidRPr="008E182B">
        <w:t>/AS01 has completed phase 3 clinical program and positive regulatory assessment from the European Medicines Agency, but is not yet authorized for marketing in any country. The RTS</w:t>
      </w:r>
      <w:r w:rsidRPr="008E182B">
        <w:t>,S</w:t>
      </w:r>
      <w:r w:rsidRPr="008E182B">
        <w:t xml:space="preserve"> vaccine is being developed in Public Private Partnership with PATH-MVI, as an additional tool to be added to the currently available malaria preventive interventions and for implementation through the national immunization programs in malaria endemic regions in sub-Saharan African countries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>When referencing clinical data on RTS</w:t>
      </w:r>
      <w:r>
        <w:t>,S</w:t>
      </w:r>
      <w:r>
        <w:t xml:space="preserve"> any statements should be</w:t>
      </w:r>
      <w:bookmarkStart w:id="0" w:name="_GoBack"/>
      <w:bookmarkEnd w:id="0"/>
      <w:r>
        <w:t xml:space="preserve"> prefaced by "In this study...", to make it clear that it is too early to make any general statement on the vaccine profile outside the context of the ongoing clinical </w:t>
      </w:r>
      <w:r>
        <w:t>trails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Have you found what you were looking for? If you have any suggestions for information which should be included in this tool please contact us at the following address: </w:t>
      </w:r>
      <w:r w:rsidR="00FA5C59">
        <w:t>Carys</w:t>
      </w:r>
      <w:r w:rsidR="00FA5C59">
        <w:t xml:space="preserve"> Calvert</w:t>
      </w:r>
      <w:r>
        <w:t xml:space="preserve"> at </w:t>
      </w:r>
      <w:r>
        <w:fldChar w:fldCharType="begin"/>
      </w:r>
      <w:r>
        <w:instrText xml:space="preserve"> HYPERLINK "mailto:carys.calvert@gsk.com" </w:instrText>
      </w:r>
      <w:r>
        <w:fldChar w:fldCharType="separate"/>
      </w:r>
      <w:r w:rsidR="00FA5C59">
        <w:rPr>
          <w:rStyle w:val="Hyperlink"/>
        </w:rPr>
        <w:t>carys.calvert@gsk.com</w:t>
      </w:r>
      <w:r>
        <w:fldChar w:fldCharType="end"/>
      </w:r>
      <w:r>
        <w:t>.</w:t>
      </w:r>
    </w:p>
    <w:p w:rsidP="004F6B2B">
      <w:pPr>
        <w:pStyle w:val="QuestionTitle"/>
        <w:rPr>
          <w:rStyle w:val="DefaultParagraphFont"/>
          <w:noProof/>
          <w:sz w:val="20"/>
          <w:szCs w:val="20"/>
        </w:rPr>
      </w:pPr>
      <w:r>
        <w:rPr>
          <w:rStyle w:val="Hyperlink"/>
        </w:rPr>
        <w:br w:type="page"/>
      </w:r>
      <w:r>
        <w:rPr>
          <w:rStyle w:val="DefaultParagraphFont"/>
          <w:noProof/>
        </w:rPr>
        <w:t>Why is a partnership necessary to develop a malaria vaccine? Is it appropriate for a large pharmaceutical company like GSK to receive money from a non-profit organization for R&amp;D?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Partnerships such as the collaboration between GSK and the MVI program at PATH are important for several reasons: (1) they help to share the risks and expenses of R&amp;D and therefore help to both accelerate the development process and to build our scientific understanding more rapidly; (2) they leverage additional R&amp;D funding for vaccines and medicines primarily targeting diseases of the developing world that would not normally meet a company's return on investment principle; and (3) they help to ensure that these vaccines and medicines reach those most in need as rapidly as possible.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The past and ongoing efforts to develop the RTS,S malaria vaccine candidate serve as an innovative model of how the public and private sectors can work together in a productive way to deliver an effective malaria vaccine as quickly as possible to those who need it most. Successful collaboration will also be key to ensuring long-term success for RTS,S—for example with national governments and their malaria control and EPI programs, multilateral agencies, GAVI, the Global Fund and other donors.</w:t>
      </w:r>
    </w:p>
    <w:sectPr w:rsidSect="005E191C">
      <w:headerReference w:type="default" r:id="rId4"/>
      <w:pgSz w:w="11906" w:h="16838"/>
      <w:pgMar w:top="1814" w:right="1287" w:bottom="1440" w:left="1077" w:header="567" w:footer="7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22D68" w:rsidRPr="006E3EE2" w:rsidP="00222D68">
    <w:pPr>
      <w:pStyle w:val="Heading1"/>
      <w:jc w:val="center"/>
    </w:pPr>
    <w:bookmarkStart w:id="1" w:name="_Toc306442200"/>
    <w:r w:rsidRPr="006E3EE2">
      <w:t>RTS</w:t>
    </w:r>
    <w:r w:rsidRPr="006E3EE2">
      <w:t>,S</w:t>
    </w:r>
    <w:r w:rsidRPr="006E3EE2">
      <w:t xml:space="preserve"> MEDICAL AND SCIENTIFIC QUESTIONS &amp; ANSWERS</w:t>
    </w:r>
  </w:p>
  <w:p w:rsidR="008C6F54" w:rsidRPr="005E191C" w:rsidP="005E191C">
    <w:pPr>
      <w:jc w:val="center"/>
      <w:rPr>
        <w:b/>
        <w:bCs/>
        <w:color w:val="FF0000"/>
        <w:szCs w:val="20"/>
        <w:u w:val="single"/>
      </w:rPr>
    </w:pPr>
    <w:r w:rsidRPr="002423B0">
      <w:rPr>
        <w:rStyle w:val="Strong"/>
        <w:color w:val="FF0000"/>
        <w:szCs w:val="20"/>
      </w:rPr>
      <w:t>For internal use only - NOT FOR DISTRIBUTION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4E31CA0"/>
    <w:multiLevelType w:val="hybridMultilevel"/>
    <w:tmpl w:val="C1DED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25137"/>
    <w:multiLevelType w:val="hybridMultilevel"/>
    <w:tmpl w:val="D14CEA3C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191C"/>
    <w:pPr>
      <w:spacing w:after="120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22D68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EA6310"/>
    <w:pPr>
      <w:keepNext/>
      <w:keepLines/>
      <w:spacing w:before="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DC0702"/>
    <w:pPr>
      <w:keepNext/>
      <w:keepLines/>
      <w:spacing w:before="12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C6F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C6F54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C6F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C6F54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8C6F54"/>
  </w:style>
  <w:style w:type="paragraph" w:customStyle="1" w:styleId="MyCustomStyle">
    <w:name w:val="MyCustomStyle"/>
    <w:qFormat/>
    <w:rsid w:val="006B62D2"/>
    <w:rPr>
      <w:rFonts w:ascii="Arial" w:hAnsi="Arial"/>
      <w:i/>
      <w:sz w:val="18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A73E30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230041"/>
    <w:rPr>
      <w:b/>
      <w:bCs/>
      <w:i/>
      <w:iCs/>
      <w:color w:val="4F81BD" w:themeColor="accent1"/>
    </w:rPr>
  </w:style>
  <w:style w:type="paragraph" w:customStyle="1" w:styleId="References">
    <w:name w:val="References"/>
    <w:basedOn w:val="MyCustomStyle"/>
    <w:qFormat/>
    <w:rsid w:val="008C704D"/>
    <w:pPr>
      <w:spacing w:after="120"/>
    </w:pPr>
    <w:rPr>
      <w:i w:val="0"/>
      <w:sz w:val="16"/>
    </w:rPr>
  </w:style>
  <w:style w:type="paragraph" w:styleId="Title">
    <w:name w:val="Title"/>
    <w:basedOn w:val="Normal"/>
    <w:next w:val="Normal"/>
    <w:link w:val="TitleChar"/>
    <w:qFormat/>
    <w:rsid w:val="005D1D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D1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customStyle="1" w:styleId="QuestionTitle">
    <w:name w:val="QuestionTitle"/>
    <w:basedOn w:val="Normal"/>
    <w:next w:val="Normal"/>
    <w:qFormat/>
    <w:rsid w:val="001D7A4C"/>
    <w:rPr>
      <w:rFonts w:eastAsiaTheme="majorEastAsia" w:cstheme="majorBidi"/>
      <w:b/>
      <w:spacing w:val="5"/>
      <w:kern w:val="28"/>
      <w:szCs w:val="52"/>
    </w:rPr>
  </w:style>
  <w:style w:type="paragraph" w:customStyle="1" w:styleId="QuestionAns">
    <w:name w:val="QuestionAns"/>
    <w:basedOn w:val="Normal"/>
    <w:next w:val="Normal"/>
    <w:qFormat/>
    <w:rsid w:val="00036354"/>
  </w:style>
  <w:style w:type="character" w:styleId="Hyperlink">
    <w:name w:val="Hyperlink"/>
    <w:basedOn w:val="DefaultParagraphFont"/>
    <w:rsid w:val="00205E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22D68"/>
    <w:rPr>
      <w:rFonts w:asciiTheme="minorHAnsi" w:eastAsiaTheme="majorEastAsia" w:hAnsiTheme="minorHAnsi" w:cstheme="majorBidi"/>
      <w:b/>
      <w:bCs/>
      <w:color w:val="000000" w:themeColor="text1"/>
      <w:sz w:val="28"/>
      <w:szCs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222D68"/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E6CB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DC0702"/>
    <w:rPr>
      <w:rFonts w:ascii="Arial" w:hAnsi="Arial" w:eastAsiaTheme="majorEastAsia" w:cstheme="majorBidi"/>
      <w:b/>
      <w:color w:val="000000" w:themeColor="text1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EA6310"/>
    <w:rPr>
      <w:rFonts w:ascii="Arial" w:hAnsi="Arial" w:eastAsiaTheme="majorEastAsia" w:cstheme="majorBidi"/>
      <w:b/>
      <w:i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Kilhams</dc:creator>
  <cp:lastModifiedBy>Ross Kilhams</cp:lastModifiedBy>
  <cp:revision>62</cp:revision>
  <dcterms:created xsi:type="dcterms:W3CDTF">2012-03-21T15:51:00Z</dcterms:created>
  <dcterms:modified xsi:type="dcterms:W3CDTF">2016-02-29T12:38:00Z</dcterms:modified>
</cp:coreProperties>
</file>