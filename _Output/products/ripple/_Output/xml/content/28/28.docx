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What does the acronym ‘RTS,S’ stand for?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‘RTS,S’ is a scientific name given to this malaria vaccine candidate and represents the composition of this vaccine candidate. The ‘R’ stands for the central repeat region of the circumsporozoite protein (CSP), a substance that is found in abundance on the surface of the sporozoite parasite and recognised as “foreign” by the body’s immune system, the ‘T’ stands for the T-cell epitopes of the CSP and ‘S’ for the hepatitis B surface antigen (HBsAg), since in this malaria candidate vaccine the ‘R’ and ‘T’ portions of CSP are combined with ‘S’ and co-expressed in yeast cells with free ‘S’ protein to allow spontaneous formation of ‘RTS,S’ particles known to enhance immune responses to the antigen</w:t>
      </w:r>
      <w:r>
        <w:rPr>
          <w:rStyle w:val="DefaultParagraphFont"/>
          <w:noProof/>
          <w:vertAlign w:val="superscript"/>
        </w:rPr>
        <w:t>(b,c)</w:t>
      </w:r>
      <w:r>
        <w:rPr>
          <w:rStyle w:val="DefaultParagraphFont"/>
          <w:noProof/>
        </w:rPr>
        <w:t>.</w:t>
      </w:r>
    </w:p>
    <w:p w:rsidR="004F6B2B" w:rsidP="004F6B2B">
      <w:pPr>
        <w:pStyle w:val="References"/>
        <w:numPr>
          <w:ilvl w:val="0"/>
          <w:numId w:val="3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Cohen et al. Ann Pharm Françaises 2010;68:370-9</w:t>
      </w:r>
    </w:p>
    <w:p w:rsidR="004F6B2B" w:rsidP="004F6B2B">
      <w:pPr>
        <w:pStyle w:val="References"/>
        <w:numPr>
          <w:ilvl w:val="0"/>
          <w:numId w:val="3"/>
        </w:numPr>
        <w:ind w:left="720" w:hanging="211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Cohen et al. in Parasitology, Springer-Verlag Berlin Heidelberg 2011, Chapter 7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25138"/>
    <w:multiLevelType w:val="multilevel"/>
    <w:tmpl w:val="7CD251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